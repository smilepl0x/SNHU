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043" w14:textId="390C2AC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szCs w:val="24"/>
        </w:rPr>
      </w:pPr>
      <w:r w:rsidRPr="00377CA2">
        <w:rPr>
          <w:szCs w:val="24"/>
        </w:rPr>
        <w:t>CS 305 Module Two Code Review and Mitigation Plan</w:t>
      </w:r>
      <w:r w:rsidR="007D4526">
        <w:rPr>
          <w:szCs w:val="24"/>
        </w:rPr>
        <w:t xml:space="preserve"> Assignment</w:t>
      </w:r>
    </w:p>
    <w:p w14:paraId="505A3862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74358B49" w14:textId="77777777" w:rsidR="00377CA2" w:rsidRPr="00377CA2" w:rsidRDefault="00972D22" w:rsidP="00377CA2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Instructions</w:t>
      </w:r>
    </w:p>
    <w:p w14:paraId="3C857618" w14:textId="38F3343C" w:rsidR="00972D22" w:rsidRDefault="00972D22" w:rsidP="00377CA2">
      <w:pPr>
        <w:suppressAutoHyphens/>
        <w:spacing w:after="0" w:line="240" w:lineRule="auto"/>
        <w:contextualSpacing/>
        <w:rPr>
          <w:sz w:val="22"/>
        </w:rPr>
      </w:pPr>
      <w:r w:rsidRPr="00377CA2">
        <w:rPr>
          <w:sz w:val="22"/>
        </w:rPr>
        <w:t>Replace the bracketed text with your own words. If you choose to include images or supporting materials, be sure to insert them throughout.</w:t>
      </w:r>
    </w:p>
    <w:p w14:paraId="354E3CB2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b/>
          <w:sz w:val="22"/>
        </w:rPr>
      </w:pPr>
    </w:p>
    <w:p w14:paraId="671042B2" w14:textId="57614A65" w:rsidR="00853BA2" w:rsidRDefault="00853BA2" w:rsidP="00377CA2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Areas of Security</w:t>
      </w:r>
    </w:p>
    <w:p w14:paraId="77EDC2F0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61632C08" w14:textId="37D3955D" w:rsidR="00BF7753" w:rsidRDefault="00966836" w:rsidP="00377CA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To </w:t>
      </w:r>
      <w:r w:rsidR="00956EED">
        <w:rPr>
          <w:sz w:val="22"/>
        </w:rPr>
        <w:t>design this new functionality safely and securely</w:t>
      </w:r>
      <w:r>
        <w:rPr>
          <w:sz w:val="22"/>
        </w:rPr>
        <w:t xml:space="preserve"> for expressive command input </w:t>
      </w:r>
      <w:r w:rsidR="00956EED">
        <w:rPr>
          <w:sz w:val="22"/>
        </w:rPr>
        <w:t>we will of course need to ensure inputs are validate</w:t>
      </w:r>
      <w:r w:rsidR="007F27B0">
        <w:rPr>
          <w:sz w:val="22"/>
        </w:rPr>
        <w:t>d</w:t>
      </w:r>
      <w:r w:rsidR="00124AC2">
        <w:rPr>
          <w:sz w:val="22"/>
        </w:rPr>
        <w:t xml:space="preserve"> and</w:t>
      </w:r>
      <w:r w:rsidR="007F27B0">
        <w:rPr>
          <w:sz w:val="22"/>
        </w:rPr>
        <w:t xml:space="preserve"> API interactions are handled securely</w:t>
      </w:r>
      <w:r w:rsidR="00DB1630">
        <w:rPr>
          <w:sz w:val="22"/>
        </w:rPr>
        <w:t xml:space="preserve">. If the inputs are anticipated to carry sensitive </w:t>
      </w:r>
      <w:r w:rsidR="009D3EEC">
        <w:rPr>
          <w:sz w:val="22"/>
        </w:rPr>
        <w:t>data,</w:t>
      </w:r>
      <w:r w:rsidR="00DB1630">
        <w:rPr>
          <w:sz w:val="22"/>
        </w:rPr>
        <w:t xml:space="preserve"> then cryptography will need to be addressed as well.</w:t>
      </w:r>
    </w:p>
    <w:p w14:paraId="01EBDA62" w14:textId="42E7F332" w:rsidR="00972D22" w:rsidRPr="00377CA2" w:rsidRDefault="009D3EEC" w:rsidP="00377CA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Since there is an input that is being used to fetch data of some kind, th</w:t>
      </w:r>
      <w:r w:rsidR="00C769EA">
        <w:rPr>
          <w:sz w:val="22"/>
        </w:rPr>
        <w:t xml:space="preserve">ere is a risk of input injection and thus each interaction will need to be sanitized or otherwise handled properly. The application is a web service, </w:t>
      </w:r>
      <w:r w:rsidR="00150450">
        <w:rPr>
          <w:sz w:val="22"/>
        </w:rPr>
        <w:t xml:space="preserve">receiving and transmitting data over the internet. Therefore, API interactions are happening and will need to be handled securely. Lastly, if sensitive information is handled over these inputs, </w:t>
      </w:r>
      <w:r w:rsidR="003F2B59">
        <w:rPr>
          <w:sz w:val="22"/>
        </w:rPr>
        <w:t>good practice will be needed to ensure that information is not leaked.</w:t>
      </w:r>
    </w:p>
    <w:p w14:paraId="539B3745" w14:textId="77777777" w:rsidR="00377CA2" w:rsidRPr="00377CA2" w:rsidRDefault="00377CA2" w:rsidP="00377CA2">
      <w:pPr>
        <w:pStyle w:val="ListParagraph"/>
        <w:suppressAutoHyphens/>
        <w:spacing w:after="0" w:line="240" w:lineRule="auto"/>
        <w:rPr>
          <w:sz w:val="22"/>
        </w:rPr>
      </w:pPr>
    </w:p>
    <w:p w14:paraId="502590E1" w14:textId="775C6D44" w:rsidR="00510C3F" w:rsidRPr="00377CA2" w:rsidRDefault="00853BA2" w:rsidP="00377CA2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Code Review</w:t>
      </w:r>
      <w:r w:rsidR="00972D22" w:rsidRPr="00377CA2">
        <w:rPr>
          <w:sz w:val="22"/>
          <w:szCs w:val="22"/>
        </w:rPr>
        <w:t xml:space="preserve"> Summary</w:t>
      </w:r>
    </w:p>
    <w:p w14:paraId="2FD8C21D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48DC6016" w14:textId="2DB6B043" w:rsidR="00277E80" w:rsidRDefault="003C6D2A" w:rsidP="00377CA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Having now </w:t>
      </w:r>
      <w:r w:rsidR="002A748F">
        <w:rPr>
          <w:sz w:val="22"/>
        </w:rPr>
        <w:t>looked</w:t>
      </w:r>
      <w:r>
        <w:rPr>
          <w:sz w:val="22"/>
        </w:rPr>
        <w:t xml:space="preserve"> at the code base, I can see that this </w:t>
      </w:r>
      <w:r w:rsidR="00733476">
        <w:rPr>
          <w:sz w:val="22"/>
        </w:rPr>
        <w:t xml:space="preserve">application will not be used to transmit sensitive data so cryptography will not likely be needed. </w:t>
      </w:r>
      <w:r w:rsidR="00F25DF9">
        <w:rPr>
          <w:sz w:val="22"/>
        </w:rPr>
        <w:t xml:space="preserve">I also see no </w:t>
      </w:r>
      <w:r w:rsidR="00DD0912">
        <w:rPr>
          <w:sz w:val="22"/>
        </w:rPr>
        <w:t xml:space="preserve">input expected from a user at any point in the program. </w:t>
      </w:r>
      <w:r w:rsidR="00125EE7">
        <w:rPr>
          <w:sz w:val="22"/>
        </w:rPr>
        <w:t xml:space="preserve">User is maybe expected to type in the proper </w:t>
      </w:r>
      <w:r w:rsidR="008B1AE7">
        <w:rPr>
          <w:sz w:val="22"/>
        </w:rPr>
        <w:t>URL</w:t>
      </w:r>
      <w:r w:rsidR="00125EE7">
        <w:rPr>
          <w:sz w:val="22"/>
        </w:rPr>
        <w:t xml:space="preserve">, but that cannot be validated until it reaches the application. </w:t>
      </w:r>
      <w:r w:rsidR="00DD0912">
        <w:rPr>
          <w:sz w:val="22"/>
        </w:rPr>
        <w:t>P</w:t>
      </w:r>
      <w:r w:rsidR="00733476">
        <w:rPr>
          <w:sz w:val="22"/>
        </w:rPr>
        <w:t>roper API handling will still need to be implemented.</w:t>
      </w:r>
    </w:p>
    <w:p w14:paraId="6193AB12" w14:textId="247EA5A1" w:rsidR="00A13494" w:rsidRPr="00377CA2" w:rsidRDefault="00A13494" w:rsidP="00377CA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Another point to make is that there does not seem to be any error handling.</w:t>
      </w:r>
      <w:r w:rsidR="00DC41FC">
        <w:rPr>
          <w:sz w:val="22"/>
        </w:rPr>
        <w:t xml:space="preserve"> For example</w:t>
      </w:r>
      <w:r w:rsidR="006735FA">
        <w:rPr>
          <w:sz w:val="22"/>
        </w:rPr>
        <w:t>,</w:t>
      </w:r>
      <w:r w:rsidR="00DC41FC">
        <w:rPr>
          <w:sz w:val="22"/>
        </w:rPr>
        <w:t xml:space="preserve"> in </w:t>
      </w:r>
      <w:proofErr w:type="spellStart"/>
      <w:r w:rsidR="00DC41FC">
        <w:rPr>
          <w:sz w:val="22"/>
        </w:rPr>
        <w:t>GreetingController</w:t>
      </w:r>
      <w:proofErr w:type="spellEnd"/>
      <w:r w:rsidR="00DC41FC">
        <w:rPr>
          <w:sz w:val="22"/>
        </w:rPr>
        <w:t xml:space="preserve">, </w:t>
      </w:r>
      <w:r w:rsidR="006735FA">
        <w:rPr>
          <w:sz w:val="22"/>
        </w:rPr>
        <w:t xml:space="preserve">we see that </w:t>
      </w:r>
      <w:r w:rsidR="00703380">
        <w:rPr>
          <w:sz w:val="22"/>
        </w:rPr>
        <w:t>an ID is parsed from the URL</w:t>
      </w:r>
      <w:r w:rsidR="00073EAA">
        <w:rPr>
          <w:sz w:val="22"/>
        </w:rPr>
        <w:t xml:space="preserve">. We expect an </w:t>
      </w:r>
      <w:r w:rsidR="002A748F">
        <w:rPr>
          <w:sz w:val="22"/>
        </w:rPr>
        <w:t>integer but</w:t>
      </w:r>
      <w:r w:rsidR="00703380">
        <w:rPr>
          <w:sz w:val="22"/>
        </w:rPr>
        <w:t xml:space="preserve"> </w:t>
      </w:r>
      <w:r w:rsidR="00426CF2">
        <w:rPr>
          <w:sz w:val="22"/>
        </w:rPr>
        <w:t xml:space="preserve">have </w:t>
      </w:r>
      <w:r w:rsidR="00703380">
        <w:rPr>
          <w:sz w:val="22"/>
        </w:rPr>
        <w:t xml:space="preserve">no handling if </w:t>
      </w:r>
      <w:r w:rsidR="00073EAA">
        <w:rPr>
          <w:sz w:val="22"/>
        </w:rPr>
        <w:t>we unexpectedly get a string instead.</w:t>
      </w:r>
    </w:p>
    <w:p w14:paraId="2C824EEF" w14:textId="77777777" w:rsidR="00377CA2" w:rsidRPr="00FA3C0F" w:rsidRDefault="00377CA2" w:rsidP="00FA3C0F">
      <w:pPr>
        <w:suppressAutoHyphens/>
        <w:spacing w:after="0" w:line="240" w:lineRule="auto"/>
        <w:rPr>
          <w:sz w:val="22"/>
        </w:rPr>
      </w:pPr>
    </w:p>
    <w:p w14:paraId="098B72C0" w14:textId="1EB7D148" w:rsidR="00377CA2" w:rsidRPr="00377CA2" w:rsidRDefault="00853BA2" w:rsidP="00377CA2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377CA2">
        <w:rPr>
          <w:sz w:val="22"/>
          <w:szCs w:val="22"/>
        </w:rPr>
        <w:t>Mitigation Plan</w:t>
      </w:r>
    </w:p>
    <w:p w14:paraId="0CE47F51" w14:textId="77777777" w:rsidR="00377CA2" w:rsidRPr="00377CA2" w:rsidRDefault="00377CA2" w:rsidP="00377CA2">
      <w:pPr>
        <w:suppressAutoHyphens/>
        <w:spacing w:after="0" w:line="240" w:lineRule="auto"/>
        <w:contextualSpacing/>
        <w:rPr>
          <w:sz w:val="22"/>
        </w:rPr>
      </w:pPr>
    </w:p>
    <w:p w14:paraId="4B6458B7" w14:textId="77777777" w:rsidR="008B34A5" w:rsidRDefault="008B34A5" w:rsidP="00D2172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API Interactions</w:t>
      </w:r>
    </w:p>
    <w:p w14:paraId="3C0EF8E2" w14:textId="403938A6" w:rsidR="004D741A" w:rsidRDefault="00654312" w:rsidP="008B34A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 </w:t>
      </w:r>
      <w:r w:rsidR="00846531">
        <w:rPr>
          <w:sz w:val="22"/>
        </w:rPr>
        <w:t>Validate any URLs that hit this server.</w:t>
      </w:r>
      <w:r w:rsidR="00A56BBF">
        <w:rPr>
          <w:sz w:val="22"/>
        </w:rPr>
        <w:t xml:space="preserve"> Sanitize any characters that cannot </w:t>
      </w:r>
      <w:r w:rsidR="005B597F">
        <w:rPr>
          <w:sz w:val="22"/>
        </w:rPr>
        <w:t xml:space="preserve">be utilized for this service. </w:t>
      </w:r>
      <w:r w:rsidR="00C50498">
        <w:rPr>
          <w:sz w:val="22"/>
        </w:rPr>
        <w:t>Handle unexpected URLs</w:t>
      </w:r>
    </w:p>
    <w:p w14:paraId="217ECA6B" w14:textId="17FA9260" w:rsidR="008930ED" w:rsidRDefault="00654312" w:rsidP="008B34A5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Is it intended that anyone can make a greeting? If not, then this functionality will need to be locked down to only certain users meaning </w:t>
      </w:r>
      <w:r w:rsidR="004D741A">
        <w:rPr>
          <w:sz w:val="22"/>
        </w:rPr>
        <w:t>authentication</w:t>
      </w:r>
      <w:r>
        <w:rPr>
          <w:sz w:val="22"/>
        </w:rPr>
        <w:t xml:space="preserve"> will need to take place. </w:t>
      </w:r>
    </w:p>
    <w:p w14:paraId="02CE3DBA" w14:textId="51997566" w:rsidR="00A6606A" w:rsidRDefault="00A6606A" w:rsidP="00A6606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Error Handling</w:t>
      </w:r>
    </w:p>
    <w:p w14:paraId="3159C4D0" w14:textId="7F8931CE" w:rsidR="00EA08E3" w:rsidRPr="00EA08E3" w:rsidRDefault="00A6606A" w:rsidP="00EA08E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Ensure the application can handle unexpected </w:t>
      </w:r>
      <w:r w:rsidR="00C50498">
        <w:rPr>
          <w:sz w:val="22"/>
        </w:rPr>
        <w:t>IDs. Currently, t</w:t>
      </w:r>
      <w:r w:rsidR="00B50CD8">
        <w:rPr>
          <w:sz w:val="22"/>
        </w:rPr>
        <w:t xml:space="preserve">he id endpoint </w:t>
      </w:r>
      <w:r w:rsidR="00846C5A">
        <w:rPr>
          <w:sz w:val="22"/>
        </w:rPr>
        <w:t>creates</w:t>
      </w:r>
      <w:r w:rsidR="00B50CD8">
        <w:rPr>
          <w:sz w:val="22"/>
        </w:rPr>
        <w:t xml:space="preserve"> a plain variable</w:t>
      </w:r>
      <w:r w:rsidR="00846C5A">
        <w:rPr>
          <w:sz w:val="22"/>
        </w:rPr>
        <w:t>. This could come as anything.</w:t>
      </w:r>
      <w:r w:rsidR="0044311A">
        <w:rPr>
          <w:sz w:val="22"/>
        </w:rPr>
        <w:t xml:space="preserve"> Handle other types</w:t>
      </w:r>
      <w:r w:rsidR="00EA08E3">
        <w:rPr>
          <w:sz w:val="22"/>
        </w:rPr>
        <w:t xml:space="preserve"> by creating case logic to decide </w:t>
      </w:r>
      <w:r w:rsidR="00EF45B9">
        <w:rPr>
          <w:sz w:val="22"/>
        </w:rPr>
        <w:t>whether</w:t>
      </w:r>
      <w:r w:rsidR="00EA08E3">
        <w:rPr>
          <w:sz w:val="22"/>
        </w:rPr>
        <w:t xml:space="preserve"> to use the data or return an error. This can also be said with the greeting </w:t>
      </w:r>
      <w:r w:rsidR="00B94035">
        <w:rPr>
          <w:sz w:val="22"/>
        </w:rPr>
        <w:t xml:space="preserve">endpoint. Should the parameter not come as a string, </w:t>
      </w:r>
      <w:r w:rsidR="00EF45B9">
        <w:rPr>
          <w:sz w:val="22"/>
        </w:rPr>
        <w:t>that would need to be handled.</w:t>
      </w:r>
    </w:p>
    <w:sectPr w:rsidR="00EA08E3" w:rsidRPr="00EA08E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DE06" w14:textId="77777777" w:rsidR="00190B55" w:rsidRDefault="00190B55" w:rsidP="0035598A">
      <w:pPr>
        <w:spacing w:after="0" w:line="240" w:lineRule="auto"/>
      </w:pPr>
      <w:r>
        <w:separator/>
      </w:r>
    </w:p>
  </w:endnote>
  <w:endnote w:type="continuationSeparator" w:id="0">
    <w:p w14:paraId="225A488C" w14:textId="77777777" w:rsidR="00190B55" w:rsidRDefault="00190B55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5D2134DD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="003153BE">
          <w:rPr>
            <w:noProof/>
            <w:sz w:val="22"/>
            <w:szCs w:val="20"/>
          </w:rPr>
          <w:t>1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8BF3" w14:textId="77777777" w:rsidR="00190B55" w:rsidRDefault="00190B55" w:rsidP="0035598A">
      <w:pPr>
        <w:spacing w:after="0" w:line="240" w:lineRule="auto"/>
      </w:pPr>
      <w:r>
        <w:separator/>
      </w:r>
    </w:p>
  </w:footnote>
  <w:footnote w:type="continuationSeparator" w:id="0">
    <w:p w14:paraId="103665C3" w14:textId="77777777" w:rsidR="00190B55" w:rsidRDefault="00190B55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543F13C8" w:rsidR="0035598A" w:rsidRDefault="00377CA2" w:rsidP="00377CA2">
    <w:pPr>
      <w:pStyle w:val="Header"/>
      <w:spacing w:after="200"/>
      <w:jc w:val="center"/>
    </w:pPr>
    <w:r>
      <w:rPr>
        <w:noProof/>
      </w:rPr>
      <w:drawing>
        <wp:inline distT="0" distB="0" distL="0" distR="0" wp14:anchorId="12E6CE7A" wp14:editId="3B8BEA99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A2"/>
    <w:rsid w:val="00027911"/>
    <w:rsid w:val="00073EAA"/>
    <w:rsid w:val="001138B4"/>
    <w:rsid w:val="00124AC2"/>
    <w:rsid w:val="00125EE7"/>
    <w:rsid w:val="0012689D"/>
    <w:rsid w:val="00150450"/>
    <w:rsid w:val="00190B55"/>
    <w:rsid w:val="00277E80"/>
    <w:rsid w:val="002A748F"/>
    <w:rsid w:val="003153BE"/>
    <w:rsid w:val="00332B14"/>
    <w:rsid w:val="0035598A"/>
    <w:rsid w:val="00377CA2"/>
    <w:rsid w:val="003C509B"/>
    <w:rsid w:val="003C6D2A"/>
    <w:rsid w:val="003F2B59"/>
    <w:rsid w:val="00426CF2"/>
    <w:rsid w:val="0044311A"/>
    <w:rsid w:val="004B49A4"/>
    <w:rsid w:val="004D741A"/>
    <w:rsid w:val="00510C3F"/>
    <w:rsid w:val="00583A1D"/>
    <w:rsid w:val="005B597F"/>
    <w:rsid w:val="005C0980"/>
    <w:rsid w:val="00654312"/>
    <w:rsid w:val="006735FA"/>
    <w:rsid w:val="0069166E"/>
    <w:rsid w:val="006A51DF"/>
    <w:rsid w:val="00703380"/>
    <w:rsid w:val="00733476"/>
    <w:rsid w:val="007D4526"/>
    <w:rsid w:val="007F27B0"/>
    <w:rsid w:val="00846531"/>
    <w:rsid w:val="00846C5A"/>
    <w:rsid w:val="00853BA2"/>
    <w:rsid w:val="008709AB"/>
    <w:rsid w:val="008930ED"/>
    <w:rsid w:val="008B1AE7"/>
    <w:rsid w:val="008B34A5"/>
    <w:rsid w:val="0091740F"/>
    <w:rsid w:val="00956EED"/>
    <w:rsid w:val="00966836"/>
    <w:rsid w:val="00972D22"/>
    <w:rsid w:val="00973CB0"/>
    <w:rsid w:val="009A01C2"/>
    <w:rsid w:val="009B0DEB"/>
    <w:rsid w:val="009D3EEC"/>
    <w:rsid w:val="00A11B04"/>
    <w:rsid w:val="00A13494"/>
    <w:rsid w:val="00A56BBF"/>
    <w:rsid w:val="00A6606A"/>
    <w:rsid w:val="00A904BD"/>
    <w:rsid w:val="00B019B2"/>
    <w:rsid w:val="00B25E68"/>
    <w:rsid w:val="00B50CD8"/>
    <w:rsid w:val="00B94035"/>
    <w:rsid w:val="00BB3AD0"/>
    <w:rsid w:val="00BF7753"/>
    <w:rsid w:val="00C50498"/>
    <w:rsid w:val="00C769EA"/>
    <w:rsid w:val="00D21729"/>
    <w:rsid w:val="00DB1630"/>
    <w:rsid w:val="00DC41FC"/>
    <w:rsid w:val="00DD0912"/>
    <w:rsid w:val="00E27D4E"/>
    <w:rsid w:val="00E61DA4"/>
    <w:rsid w:val="00EA08E3"/>
    <w:rsid w:val="00EE4275"/>
    <w:rsid w:val="00EF45B9"/>
    <w:rsid w:val="00F25DF9"/>
    <w:rsid w:val="00F5558C"/>
    <w:rsid w:val="00FA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CE0F7-7C33-4DBE-87B9-DEB04AF28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91C38F-341F-461D-BAA2-A5711CA5DA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90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Faught, Danny</cp:lastModifiedBy>
  <cp:revision>48</cp:revision>
  <dcterms:created xsi:type="dcterms:W3CDTF">2020-03-09T15:00:00Z</dcterms:created>
  <dcterms:modified xsi:type="dcterms:W3CDTF">2021-05-15T14:22:00Z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